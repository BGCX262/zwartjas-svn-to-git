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09"/>
        <w:gridCol w:w="7403"/>
      </w:tblGrid>
      <w:tr w:rsidR="000340D5" w:rsidRPr="00C379A7">
        <w:tc>
          <w:tcPr>
            <w:tcW w:w="1809" w:type="dxa"/>
          </w:tcPr>
          <w:p w:rsidR="000340D5" w:rsidRPr="00C379A7" w:rsidRDefault="000340D5" w:rsidP="00C379A7">
            <w:pPr>
              <w:spacing w:after="0" w:line="240" w:lineRule="auto"/>
            </w:pPr>
            <w:r w:rsidRPr="00C379A7">
              <w:t>Naam</w:t>
            </w:r>
          </w:p>
        </w:tc>
        <w:tc>
          <w:tcPr>
            <w:tcW w:w="7403" w:type="dxa"/>
          </w:tcPr>
          <w:p w:rsidR="000340D5" w:rsidRPr="00C379A7" w:rsidRDefault="000340D5" w:rsidP="00C379A7">
            <w:pPr>
              <w:spacing w:after="0" w:line="240" w:lineRule="auto"/>
            </w:pPr>
            <w:r w:rsidRPr="00C379A7">
              <w:t>Spelronde Voorbereiden</w:t>
            </w:r>
          </w:p>
        </w:tc>
      </w:tr>
      <w:tr w:rsidR="000340D5" w:rsidRPr="00C379A7">
        <w:tc>
          <w:tcPr>
            <w:tcW w:w="1809" w:type="dxa"/>
          </w:tcPr>
          <w:p w:rsidR="000340D5" w:rsidRPr="00C379A7" w:rsidRDefault="000340D5" w:rsidP="00C379A7">
            <w:pPr>
              <w:spacing w:after="0" w:line="240" w:lineRule="auto"/>
            </w:pPr>
            <w:r w:rsidRPr="00C379A7">
              <w:t>Samenvatting</w:t>
            </w:r>
          </w:p>
        </w:tc>
        <w:tc>
          <w:tcPr>
            <w:tcW w:w="7403" w:type="dxa"/>
          </w:tcPr>
          <w:p w:rsidR="000340D5" w:rsidRPr="00C379A7" w:rsidRDefault="000340D5" w:rsidP="00C379A7">
            <w:pPr>
              <w:spacing w:after="0" w:line="240" w:lineRule="auto"/>
            </w:pPr>
            <w:r w:rsidRPr="00C379A7">
              <w:t>Het scherm dat tussen iedere spelronde wordt getoond.</w:t>
            </w:r>
          </w:p>
        </w:tc>
      </w:tr>
      <w:tr w:rsidR="000340D5" w:rsidRPr="00C379A7">
        <w:tc>
          <w:tcPr>
            <w:tcW w:w="1809" w:type="dxa"/>
          </w:tcPr>
          <w:p w:rsidR="000340D5" w:rsidRPr="00C379A7" w:rsidRDefault="000340D5" w:rsidP="00C379A7">
            <w:pPr>
              <w:spacing w:after="0" w:line="240" w:lineRule="auto"/>
            </w:pPr>
            <w:r w:rsidRPr="00C379A7">
              <w:t>Actoren</w:t>
            </w:r>
          </w:p>
        </w:tc>
        <w:tc>
          <w:tcPr>
            <w:tcW w:w="7403" w:type="dxa"/>
          </w:tcPr>
          <w:p w:rsidR="000340D5" w:rsidRPr="00C379A7" w:rsidRDefault="000340D5" w:rsidP="00C379A7">
            <w:pPr>
              <w:spacing w:after="0" w:line="240" w:lineRule="auto"/>
            </w:pPr>
            <w:r w:rsidRPr="00C379A7">
              <w:t>Alle spelers</w:t>
            </w:r>
          </w:p>
        </w:tc>
      </w:tr>
      <w:tr w:rsidR="000340D5" w:rsidRPr="00C379A7">
        <w:tc>
          <w:tcPr>
            <w:tcW w:w="1809" w:type="dxa"/>
          </w:tcPr>
          <w:p w:rsidR="000340D5" w:rsidRPr="00C379A7" w:rsidRDefault="000340D5" w:rsidP="00C379A7">
            <w:pPr>
              <w:spacing w:after="0" w:line="240" w:lineRule="auto"/>
            </w:pPr>
            <w:r w:rsidRPr="00C379A7">
              <w:t>Aannamen</w:t>
            </w:r>
          </w:p>
        </w:tc>
        <w:tc>
          <w:tcPr>
            <w:tcW w:w="7403" w:type="dxa"/>
          </w:tcPr>
          <w:p w:rsidR="000340D5" w:rsidRPr="00C379A7" w:rsidRDefault="000340D5" w:rsidP="00C379A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C379A7">
              <w:t xml:space="preserve">Er zijn mensen aanwezig die willen spelen </w:t>
            </w:r>
          </w:p>
          <w:p w:rsidR="000340D5" w:rsidRPr="00C379A7" w:rsidRDefault="000340D5" w:rsidP="00C379A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C379A7">
              <w:t>Er is nog geen winnaar</w:t>
            </w:r>
          </w:p>
        </w:tc>
      </w:tr>
      <w:tr w:rsidR="000340D5" w:rsidRPr="00C379A7">
        <w:tc>
          <w:tcPr>
            <w:tcW w:w="1809" w:type="dxa"/>
          </w:tcPr>
          <w:p w:rsidR="000340D5" w:rsidRPr="00C379A7" w:rsidRDefault="000340D5" w:rsidP="00C379A7">
            <w:pPr>
              <w:spacing w:after="0" w:line="240" w:lineRule="auto"/>
            </w:pPr>
            <w:r w:rsidRPr="00C379A7">
              <w:t>Beschrijving</w:t>
            </w:r>
          </w:p>
        </w:tc>
        <w:tc>
          <w:tcPr>
            <w:tcW w:w="7403" w:type="dxa"/>
          </w:tcPr>
          <w:p w:rsidR="000340D5" w:rsidRPr="00C379A7" w:rsidRDefault="000340D5" w:rsidP="00C379A7">
            <w:pPr>
              <w:spacing w:after="0" w:line="240" w:lineRule="auto"/>
            </w:pPr>
            <w:r w:rsidRPr="00C379A7">
              <w:t>Aan het eind van iedere spelronde of na “Spel Starten” wordt dit scherm getoond.</w:t>
            </w:r>
          </w:p>
          <w:p w:rsidR="000340D5" w:rsidRPr="00C379A7" w:rsidRDefault="000340D5" w:rsidP="00C379A7">
            <w:pPr>
              <w:spacing w:after="0" w:line="240" w:lineRule="auto"/>
            </w:pPr>
            <w:r w:rsidRPr="00C379A7">
              <w:t>1:  Nieuwe spelers kunnen zich registreren.</w:t>
            </w:r>
          </w:p>
          <w:p w:rsidR="000340D5" w:rsidRPr="00C379A7" w:rsidRDefault="000340D5" w:rsidP="00C379A7">
            <w:pPr>
              <w:spacing w:after="0" w:line="240" w:lineRule="auto"/>
              <w:rPr>
                <w:rFonts w:cs="Times New Roman"/>
              </w:rPr>
            </w:pPr>
            <w:r w:rsidRPr="00C379A7">
              <w:t>2: Bestaande spelers kunnen aangeven of ze aan de vol</w:t>
            </w:r>
            <w:r>
              <w:t>gende spelronde willen meedoen, maximum aantal van 4.</w:t>
            </w:r>
          </w:p>
          <w:p w:rsidR="000340D5" w:rsidRPr="00C379A7" w:rsidRDefault="000340D5" w:rsidP="00C379A7">
            <w:pPr>
              <w:spacing w:after="0" w:line="240" w:lineRule="auto"/>
            </w:pPr>
            <w:r w:rsidRPr="00C379A7">
              <w:t>3: Het saldo van iedere speler wordt getoond</w:t>
            </w:r>
          </w:p>
          <w:p w:rsidR="000340D5" w:rsidRPr="00C379A7" w:rsidRDefault="000340D5" w:rsidP="00C379A7">
            <w:pPr>
              <w:spacing w:after="0" w:line="240" w:lineRule="auto"/>
            </w:pPr>
            <w:r w:rsidRPr="00C379A7">
              <w:t>4: Het saldo van de bank wordt getoond</w:t>
            </w:r>
          </w:p>
          <w:p w:rsidR="000340D5" w:rsidRPr="00C379A7" w:rsidRDefault="000340D5" w:rsidP="00C379A7">
            <w:pPr>
              <w:spacing w:after="0" w:line="240" w:lineRule="auto"/>
            </w:pPr>
            <w:r w:rsidRPr="00C379A7">
              <w:t>5: Een samenvatting van de vorige spelronde wordt getoond</w:t>
            </w:r>
          </w:p>
          <w:p w:rsidR="000340D5" w:rsidRPr="00C379A7" w:rsidRDefault="000340D5" w:rsidP="00C379A7">
            <w:pPr>
              <w:spacing w:after="0" w:line="240" w:lineRule="auto"/>
            </w:pPr>
            <w:r w:rsidRPr="00C379A7">
              <w:t>6: Iedere speler heeft de mogelijkheid om persoonlijk overzicht te laten tonen</w:t>
            </w:r>
          </w:p>
          <w:p w:rsidR="000340D5" w:rsidRPr="00C379A7" w:rsidRDefault="000340D5" w:rsidP="00C379A7">
            <w:pPr>
              <w:spacing w:after="0" w:line="240" w:lineRule="auto"/>
            </w:pPr>
            <w:r w:rsidRPr="00C379A7">
              <w:t>7: Iedere speler kan een totaaloverzicht oproepen.</w:t>
            </w:r>
          </w:p>
          <w:p w:rsidR="000340D5" w:rsidRPr="00C379A7" w:rsidRDefault="000340D5" w:rsidP="00C379A7">
            <w:pPr>
              <w:spacing w:after="0" w:line="240" w:lineRule="auto"/>
            </w:pPr>
            <w:r w:rsidRPr="00C379A7">
              <w:t>8: Een nieuwe spelronde kan worden gestart</w:t>
            </w:r>
          </w:p>
        </w:tc>
      </w:tr>
      <w:tr w:rsidR="000340D5" w:rsidRPr="00C379A7">
        <w:tc>
          <w:tcPr>
            <w:tcW w:w="1809" w:type="dxa"/>
          </w:tcPr>
          <w:p w:rsidR="000340D5" w:rsidRPr="00C379A7" w:rsidRDefault="000340D5" w:rsidP="00C379A7">
            <w:pPr>
              <w:spacing w:after="0" w:line="240" w:lineRule="auto"/>
            </w:pPr>
            <w:r w:rsidRPr="00C379A7">
              <w:t>Uitzonderingen</w:t>
            </w:r>
          </w:p>
        </w:tc>
        <w:tc>
          <w:tcPr>
            <w:tcW w:w="7403" w:type="dxa"/>
          </w:tcPr>
          <w:p w:rsidR="000340D5" w:rsidRDefault="000340D5" w:rsidP="00C379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</w:rPr>
            </w:pPr>
            <w:r w:rsidRPr="00C379A7">
              <w:t>Er is nog geen enkele ronde gespeeld, 5 t/m 7 worden niet getoond</w:t>
            </w:r>
            <w:r>
              <w:t>.</w:t>
            </w:r>
          </w:p>
          <w:p w:rsidR="000340D5" w:rsidRDefault="000340D5" w:rsidP="00C379A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Geen speler gerigstreerd, 2 en 8 wordt niet getoond.</w:t>
            </w:r>
          </w:p>
          <w:p w:rsidR="000340D5" w:rsidRPr="00C379A7" w:rsidRDefault="000340D5" w:rsidP="00C379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</w:rPr>
            </w:pPr>
            <w:r>
              <w:t>Geen speler aangemeld voor spel, 8 wordt niet getoond.</w:t>
            </w:r>
          </w:p>
        </w:tc>
      </w:tr>
      <w:tr w:rsidR="000340D5" w:rsidRPr="00C379A7">
        <w:tc>
          <w:tcPr>
            <w:tcW w:w="1809" w:type="dxa"/>
          </w:tcPr>
          <w:p w:rsidR="000340D5" w:rsidRPr="00C379A7" w:rsidRDefault="000340D5" w:rsidP="00C379A7">
            <w:pPr>
              <w:spacing w:after="0" w:line="240" w:lineRule="auto"/>
            </w:pPr>
            <w:r w:rsidRPr="00C379A7">
              <w:t>Resultaat</w:t>
            </w:r>
          </w:p>
        </w:tc>
        <w:tc>
          <w:tcPr>
            <w:tcW w:w="7403" w:type="dxa"/>
          </w:tcPr>
          <w:p w:rsidR="000340D5" w:rsidRPr="00C379A7" w:rsidRDefault="000340D5" w:rsidP="00C379A7">
            <w:pPr>
              <w:spacing w:after="0" w:line="240" w:lineRule="auto"/>
            </w:pPr>
            <w:r w:rsidRPr="00C379A7">
              <w:t>Klaar om met een spelronde te beginnen</w:t>
            </w:r>
          </w:p>
        </w:tc>
      </w:tr>
    </w:tbl>
    <w:p w:rsidR="000340D5" w:rsidRDefault="000340D5">
      <w:pPr>
        <w:rPr>
          <w:rFonts w:cs="Times New Roman"/>
        </w:rPr>
      </w:pPr>
    </w:p>
    <w:sectPr w:rsidR="000340D5" w:rsidSect="003C5F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?l?r ??fc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57761"/>
    <w:multiLevelType w:val="hybridMultilevel"/>
    <w:tmpl w:val="73A4E80C"/>
    <w:lvl w:ilvl="0" w:tplc="9BBE6AA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11BC"/>
    <w:rsid w:val="00017439"/>
    <w:rsid w:val="000340D5"/>
    <w:rsid w:val="00136F93"/>
    <w:rsid w:val="002F18C3"/>
    <w:rsid w:val="003C5F48"/>
    <w:rsid w:val="005200D4"/>
    <w:rsid w:val="00833B89"/>
    <w:rsid w:val="008D11BC"/>
    <w:rsid w:val="009E2236"/>
    <w:rsid w:val="00A3313B"/>
    <w:rsid w:val="00C379A7"/>
    <w:rsid w:val="00CD33B6"/>
    <w:rsid w:val="00F53116"/>
    <w:rsid w:val="00FA67F9"/>
    <w:rsid w:val="00FB4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1BC"/>
    <w:pPr>
      <w:spacing w:after="200" w:line="276" w:lineRule="auto"/>
    </w:pPr>
    <w:rPr>
      <w:rFonts w:eastAsia="MS Mincho"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D11BC"/>
    <w:pPr>
      <w:ind w:left="720"/>
    </w:pPr>
  </w:style>
  <w:style w:type="table" w:styleId="TableGrid">
    <w:name w:val="Table Grid"/>
    <w:basedOn w:val="TableNormal"/>
    <w:uiPriority w:val="99"/>
    <w:rsid w:val="008D11BC"/>
    <w:rPr>
      <w:rFonts w:eastAsia="MS Mincho"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153</Words>
  <Characters>845</Characters>
  <Application>Microsoft Office Outlook</Application>
  <DocSecurity>0</DocSecurity>
  <Lines>0</Lines>
  <Paragraphs>0</Paragraphs>
  <ScaleCrop>false</ScaleCrop>
  <Company>ROC ASA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Beheer</dc:creator>
  <cp:keywords/>
  <dc:description/>
  <cp:lastModifiedBy>Esb</cp:lastModifiedBy>
  <cp:revision>3</cp:revision>
  <dcterms:created xsi:type="dcterms:W3CDTF">2008-11-24T21:45:00Z</dcterms:created>
  <dcterms:modified xsi:type="dcterms:W3CDTF">2008-12-12T14:03:00Z</dcterms:modified>
</cp:coreProperties>
</file>